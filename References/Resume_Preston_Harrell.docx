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44"/>
        <w:tblW w:w="52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08"/>
      </w:tblGrid>
      <w:tr w:rsidR="00F47725" w:rsidRPr="00CF1A49" w14:paraId="6657B349" w14:textId="77777777" w:rsidTr="00F47725">
        <w:trPr>
          <w:trHeight w:val="681"/>
        </w:trPr>
        <w:tc>
          <w:tcPr>
            <w:tcW w:w="9908" w:type="dxa"/>
            <w:tcMar>
              <w:top w:w="432" w:type="dxa"/>
            </w:tcMar>
          </w:tcPr>
          <w:p w14:paraId="06CCE001" w14:textId="77777777" w:rsidR="00F47725" w:rsidRDefault="00F47725" w:rsidP="00F47725">
            <w:pPr>
              <w:contextualSpacing w:val="0"/>
              <w:rPr>
                <w:sz w:val="24"/>
                <w:szCs w:val="24"/>
              </w:rPr>
            </w:pPr>
          </w:p>
          <w:p w14:paraId="7CBA2D8C" w14:textId="77777777" w:rsidR="00F47725" w:rsidRPr="00EB1564" w:rsidRDefault="00F47725" w:rsidP="00F47725">
            <w:pPr>
              <w:pStyle w:val="Title"/>
              <w:spacing w:line="276" w:lineRule="auto"/>
              <w:rPr>
                <w:b/>
                <w:bCs/>
                <w:sz w:val="36"/>
                <w:szCs w:val="36"/>
              </w:rPr>
            </w:pPr>
            <w:r w:rsidRPr="00EB1564">
              <w:rPr>
                <w:b/>
                <w:bCs/>
                <w:sz w:val="36"/>
                <w:szCs w:val="36"/>
              </w:rPr>
              <w:t>Preston Harrell</w:t>
            </w:r>
          </w:p>
          <w:p w14:paraId="0D7253FD" w14:textId="77777777" w:rsidR="00F47725" w:rsidRPr="00FB4E87" w:rsidRDefault="00F47725" w:rsidP="00F47725">
            <w:pPr>
              <w:pStyle w:val="ContactInfo"/>
              <w:spacing w:line="276" w:lineRule="auto"/>
              <w:contextualSpacing w:val="0"/>
              <w:rPr>
                <w:b/>
                <w:bCs/>
                <w:sz w:val="24"/>
                <w:szCs w:val="24"/>
              </w:rPr>
            </w:pPr>
            <w:r w:rsidRPr="00FB4E87">
              <w:rPr>
                <w:b/>
                <w:bCs/>
                <w:sz w:val="24"/>
                <w:szCs w:val="24"/>
              </w:rPr>
              <w:t xml:space="preserve">47156 Northumberland Street, Novi MI 48374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Divider dot:"/>
                <w:tag w:val="Divider dot:"/>
                <w:id w:val="1597822807"/>
                <w:placeholder>
                  <w:docPart w:val="A5C491F675194AB7A92F4B21B90B195B"/>
                </w:placeholder>
                <w:temporary/>
                <w:showingPlcHdr/>
                <w15:appearance w15:val="hidden"/>
              </w:sdtPr>
              <w:sdtContent>
                <w:r w:rsidRPr="00FB4E87">
                  <w:rPr>
                    <w:b/>
                    <w:bCs/>
                    <w:sz w:val="24"/>
                    <w:szCs w:val="24"/>
                  </w:rPr>
                  <w:t>·</w:t>
                </w:r>
              </w:sdtContent>
            </w:sdt>
            <w:r w:rsidRPr="00FB4E87">
              <w:rPr>
                <w:b/>
                <w:bCs/>
                <w:sz w:val="24"/>
                <w:szCs w:val="24"/>
              </w:rPr>
              <w:t xml:space="preserve"> (248) 766-4670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Divider dot:"/>
                <w:tag w:val="Divider dot:"/>
                <w:id w:val="2115087973"/>
                <w:placeholder>
                  <w:docPart w:val="B87ECAD652044EECB14133FFFE7B3203"/>
                </w:placeholder>
                <w:temporary/>
                <w:showingPlcHdr/>
                <w15:appearance w15:val="hidden"/>
              </w:sdtPr>
              <w:sdtContent>
                <w:r w:rsidRPr="00FB4E87">
                  <w:rPr>
                    <w:b/>
                    <w:bCs/>
                    <w:sz w:val="24"/>
                    <w:szCs w:val="24"/>
                  </w:rPr>
                  <w:t>·</w:t>
                </w:r>
              </w:sdtContent>
            </w:sdt>
            <w:r w:rsidRPr="00FB4E87">
              <w:rPr>
                <w:b/>
                <w:bCs/>
                <w:sz w:val="24"/>
                <w:szCs w:val="24"/>
              </w:rPr>
              <w:t xml:space="preserve">  harrel49@msu.edu</w:t>
            </w:r>
          </w:p>
          <w:p w14:paraId="760CDBC3" w14:textId="16F671C4" w:rsidR="00F47725" w:rsidRPr="002315EC" w:rsidRDefault="00F47725" w:rsidP="00D24557">
            <w:pPr>
              <w:contextualSpacing w:val="0"/>
              <w:jc w:val="center"/>
              <w:rPr>
                <w:sz w:val="24"/>
                <w:szCs w:val="24"/>
              </w:rPr>
            </w:pPr>
            <w:r w:rsidRPr="00DE32E8">
              <w:rPr>
                <w:sz w:val="23"/>
                <w:szCs w:val="23"/>
              </w:rPr>
              <w:t xml:space="preserve">I am looking to </w:t>
            </w:r>
            <w:r w:rsidR="007F72D6">
              <w:rPr>
                <w:sz w:val="23"/>
                <w:szCs w:val="23"/>
              </w:rPr>
              <w:t xml:space="preserve">gain </w:t>
            </w:r>
            <w:r w:rsidRPr="00DE32E8">
              <w:rPr>
                <w:sz w:val="23"/>
                <w:szCs w:val="23"/>
              </w:rPr>
              <w:t xml:space="preserve">work experience </w:t>
            </w:r>
            <w:r w:rsidR="007F72D6">
              <w:rPr>
                <w:sz w:val="23"/>
                <w:szCs w:val="23"/>
              </w:rPr>
              <w:t xml:space="preserve">through a software engineering or other computer science-related position with </w:t>
            </w:r>
            <w:r w:rsidR="00DE32E8" w:rsidRPr="00DE32E8">
              <w:rPr>
                <w:sz w:val="23"/>
                <w:szCs w:val="23"/>
              </w:rPr>
              <w:t xml:space="preserve">a focus on </w:t>
            </w:r>
            <w:r w:rsidR="007F72D6">
              <w:rPr>
                <w:sz w:val="23"/>
                <w:szCs w:val="23"/>
              </w:rPr>
              <w:t>low</w:t>
            </w:r>
            <w:r w:rsidR="00700BCD">
              <w:rPr>
                <w:sz w:val="23"/>
                <w:szCs w:val="23"/>
              </w:rPr>
              <w:t>-</w:t>
            </w:r>
            <w:r w:rsidR="007F72D6">
              <w:rPr>
                <w:sz w:val="23"/>
                <w:szCs w:val="23"/>
              </w:rPr>
              <w:t>level hardware and/or machine learning</w:t>
            </w:r>
            <w:r w:rsidRPr="00DE32E8">
              <w:rPr>
                <w:sz w:val="23"/>
                <w:szCs w:val="23"/>
              </w:rPr>
              <w:t>.</w:t>
            </w:r>
          </w:p>
        </w:tc>
      </w:tr>
    </w:tbl>
    <w:p w14:paraId="347DA2F8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B4815D54CD54DFF927EA7D676936D1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1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43"/>
      </w:tblGrid>
      <w:tr w:rsidR="00D61310" w:rsidRPr="00CF1A49" w14:paraId="6D87E742" w14:textId="77777777" w:rsidTr="00E92C4C">
        <w:trPr>
          <w:trHeight w:val="912"/>
        </w:trPr>
        <w:tc>
          <w:tcPr>
            <w:tcW w:w="9643" w:type="dxa"/>
          </w:tcPr>
          <w:p w14:paraId="49B34DB3" w14:textId="65C83B96" w:rsidR="00FE7D00" w:rsidRPr="00CF1A49" w:rsidRDefault="00FE7D00" w:rsidP="00FE7D00">
            <w:pPr>
              <w:pStyle w:val="Heading3"/>
              <w:contextualSpacing w:val="0"/>
            </w:pPr>
            <w:r>
              <w:t>May 2022</w:t>
            </w:r>
            <w:r w:rsidRPr="00CF1A49">
              <w:t xml:space="preserve"> – </w:t>
            </w:r>
            <w:r w:rsidR="00FC0E1B">
              <w:t>August 2022</w:t>
            </w:r>
          </w:p>
          <w:p w14:paraId="7EB89CCC" w14:textId="3F9D100D" w:rsidR="00FE7D00" w:rsidRPr="00CF1A49" w:rsidRDefault="00FE7D00" w:rsidP="00FE7D00">
            <w:pPr>
              <w:pStyle w:val="Heading2"/>
              <w:contextualSpacing w:val="0"/>
            </w:pPr>
            <w:r>
              <w:t>Software Engineering intern</w:t>
            </w:r>
            <w:r w:rsidRPr="00CF1A49">
              <w:t xml:space="preserve">, </w:t>
            </w:r>
            <w:r>
              <w:rPr>
                <w:rStyle w:val="SubtleReference"/>
              </w:rPr>
              <w:t>Garmin</w:t>
            </w:r>
          </w:p>
          <w:p w14:paraId="2048E046" w14:textId="08720235" w:rsidR="001C7D7A" w:rsidRDefault="00FE7D00" w:rsidP="00FE7D00">
            <w:r>
              <w:t xml:space="preserve">Work in Python writing </w:t>
            </w:r>
            <w:r w:rsidR="00600412">
              <w:t xml:space="preserve">automated </w:t>
            </w:r>
            <w:r>
              <w:t xml:space="preserve">tests for </w:t>
            </w:r>
            <w:r w:rsidR="00600412">
              <w:t xml:space="preserve">in-car infotainment system. </w:t>
            </w:r>
            <w:r w:rsidR="00EB2330">
              <w:t>Using a Git repository, performing code reviews, and writing code for use of other divisions</w:t>
            </w:r>
            <w:r w:rsidR="007F72D6">
              <w:t>. Required to have an understanding of the</w:t>
            </w:r>
            <w:r w:rsidR="00713670">
              <w:t xml:space="preserve"> infotainment</w:t>
            </w:r>
            <w:r w:rsidR="007F72D6">
              <w:t xml:space="preserve"> hardware and interface with it at a low level.</w:t>
            </w:r>
          </w:p>
          <w:p w14:paraId="2350CAFC" w14:textId="1E9DA17C" w:rsidR="00FE7D00" w:rsidRPr="00CF1A49" w:rsidRDefault="00FE7D00" w:rsidP="00FE7D00"/>
        </w:tc>
      </w:tr>
      <w:tr w:rsidR="00A31BC1" w:rsidRPr="00CF1A49" w14:paraId="0247364F" w14:textId="77777777" w:rsidTr="00675578">
        <w:trPr>
          <w:trHeight w:val="912"/>
        </w:trPr>
        <w:tc>
          <w:tcPr>
            <w:tcW w:w="9643" w:type="dxa"/>
          </w:tcPr>
          <w:p w14:paraId="5B51741B" w14:textId="05140F8C" w:rsidR="00FE7D00" w:rsidRPr="00CF1A49" w:rsidRDefault="00FE7D00" w:rsidP="00FE7D00">
            <w:pPr>
              <w:pStyle w:val="Heading3"/>
              <w:contextualSpacing w:val="0"/>
            </w:pPr>
            <w:r>
              <w:t>September 2019</w:t>
            </w:r>
            <w:r w:rsidRPr="00CF1A49">
              <w:t xml:space="preserve"> – </w:t>
            </w:r>
            <w:r>
              <w:t>May 2022</w:t>
            </w:r>
          </w:p>
          <w:p w14:paraId="5EE0231F" w14:textId="77777777" w:rsidR="00FE7D00" w:rsidRPr="00CF1A49" w:rsidRDefault="00FE7D00" w:rsidP="00FE7D00">
            <w:pPr>
              <w:pStyle w:val="Heading2"/>
              <w:contextualSpacing w:val="0"/>
            </w:pPr>
            <w:r>
              <w:t>Professorial Research Assistant</w:t>
            </w:r>
            <w:r w:rsidRPr="00CF1A49">
              <w:t xml:space="preserve">, </w:t>
            </w:r>
            <w:r>
              <w:rPr>
                <w:rStyle w:val="SubtleReference"/>
              </w:rPr>
              <w:t>Michigan State University</w:t>
            </w:r>
          </w:p>
          <w:p w14:paraId="255D2AFF" w14:textId="401F6EC0" w:rsidR="00A31BC1" w:rsidRPr="00CF1A49" w:rsidRDefault="00FE7D00" w:rsidP="00675578">
            <w:pPr>
              <w:contextualSpacing w:val="0"/>
            </w:pPr>
            <w:r>
              <w:t>Work</w:t>
            </w:r>
            <w:r w:rsidR="00600412">
              <w:t>ed</w:t>
            </w:r>
            <w:r>
              <w:t xml:space="preserve"> with computational chemistry methods to simulate chemical interactions. Developed</w:t>
            </w:r>
            <w:r w:rsidR="00600412">
              <w:t xml:space="preserve"> a </w:t>
            </w:r>
            <w:r>
              <w:t xml:space="preserve">more accurate </w:t>
            </w:r>
            <w:r w:rsidR="00EB2330">
              <w:t xml:space="preserve">quantum </w:t>
            </w:r>
            <w:r>
              <w:t>computational approach to predicting enthalpy of formation of PFAS molecules.</w:t>
            </w:r>
          </w:p>
        </w:tc>
      </w:tr>
      <w:tr w:rsidR="00D61310" w:rsidRPr="00CF1A49" w14:paraId="53ADBEB5" w14:textId="77777777" w:rsidTr="00E92C4C">
        <w:trPr>
          <w:trHeight w:val="1124"/>
        </w:trPr>
        <w:tc>
          <w:tcPr>
            <w:tcW w:w="9643" w:type="dxa"/>
            <w:tcMar>
              <w:top w:w="216" w:type="dxa"/>
            </w:tcMar>
          </w:tcPr>
          <w:p w14:paraId="7E5E6F57" w14:textId="77777777" w:rsidR="00F5603B" w:rsidRPr="00CF1A49" w:rsidRDefault="00F5603B" w:rsidP="00F5603B">
            <w:pPr>
              <w:pStyle w:val="Heading3"/>
              <w:contextualSpacing w:val="0"/>
            </w:pPr>
            <w:bookmarkStart w:id="0" w:name="_Hlk83159067"/>
            <w:r>
              <w:t>May 2021</w:t>
            </w:r>
            <w:r w:rsidRPr="00CF1A49">
              <w:t xml:space="preserve"> – </w:t>
            </w:r>
            <w:r>
              <w:t>August 2021</w:t>
            </w:r>
          </w:p>
          <w:p w14:paraId="07E25458" w14:textId="77777777" w:rsidR="00F5603B" w:rsidRPr="00CF1A49" w:rsidRDefault="00F5603B" w:rsidP="00F5603B">
            <w:pPr>
              <w:pStyle w:val="Heading2"/>
              <w:contextualSpacing w:val="0"/>
            </w:pPr>
            <w:r>
              <w:t>IT Cooperative Assistant</w:t>
            </w:r>
            <w:r w:rsidRPr="00CF1A49">
              <w:t>,</w:t>
            </w:r>
            <w:r>
              <w:t xml:space="preserve"> </w:t>
            </w:r>
            <w:r>
              <w:rPr>
                <w:rStyle w:val="SubtleReference"/>
              </w:rPr>
              <w:t>Consumers Energy</w:t>
            </w:r>
          </w:p>
          <w:p w14:paraId="35F6AF3E" w14:textId="10E89538" w:rsidR="00D61310" w:rsidRDefault="00F5603B" w:rsidP="00F5603B">
            <w:r>
              <w:t xml:space="preserve">Simplified and automated many complex company workflows, netting significant company time savings. Gained general business skills like communicating effectively in a business setting and </w:t>
            </w:r>
            <w:r w:rsidR="00600412">
              <w:t xml:space="preserve">pitching and </w:t>
            </w:r>
            <w:r>
              <w:t>presenting solution</w:t>
            </w:r>
            <w:r w:rsidR="00600412">
              <w:t>s</w:t>
            </w:r>
            <w:r>
              <w:t xml:space="preserve"> to a customer.</w:t>
            </w:r>
          </w:p>
        </w:tc>
      </w:tr>
    </w:tbl>
    <w:bookmarkEnd w:id="0" w:displacedByCustomXml="next"/>
    <w:sdt>
      <w:sdtPr>
        <w:alias w:val="Education:"/>
        <w:tag w:val="Education:"/>
        <w:id w:val="-1908763273"/>
        <w:placeholder>
          <w:docPart w:val="3D4D2482C2CF439A8ED7BB719193B818"/>
        </w:placeholder>
        <w:temporary/>
        <w:showingPlcHdr/>
        <w15:appearance w15:val="hidden"/>
      </w:sdtPr>
      <w:sdtContent>
        <w:p w14:paraId="4B7A06C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5014E537" w14:textId="77777777" w:rsidTr="00E92C4C">
        <w:trPr>
          <w:trHeight w:val="977"/>
        </w:trPr>
        <w:tc>
          <w:tcPr>
            <w:tcW w:w="9522" w:type="dxa"/>
          </w:tcPr>
          <w:p w14:paraId="23632F7A" w14:textId="494B2117" w:rsidR="001D0BF1" w:rsidRPr="00CF1A49" w:rsidRDefault="00E92C4C" w:rsidP="001D0BF1">
            <w:pPr>
              <w:pStyle w:val="Heading3"/>
              <w:contextualSpacing w:val="0"/>
            </w:pPr>
            <w:bookmarkStart w:id="1" w:name="_Hlk83158810"/>
            <w:r>
              <w:t>August 2019 - Present</w:t>
            </w:r>
          </w:p>
          <w:p w14:paraId="2F2128B9" w14:textId="64B4DCFE" w:rsidR="001D0BF1" w:rsidRPr="00CF1A49" w:rsidRDefault="00E92C4C" w:rsidP="001D0BF1">
            <w:pPr>
              <w:pStyle w:val="Heading2"/>
              <w:contextualSpacing w:val="0"/>
            </w:pPr>
            <w:r>
              <w:t>BACHELOR OF SCIENCE</w:t>
            </w:r>
            <w:r w:rsidR="0053217A">
              <w:t xml:space="preserve"> in Computer science</w:t>
            </w:r>
            <w: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Michigan state Univeristy</w:t>
            </w:r>
          </w:p>
          <w:p w14:paraId="26240D09" w14:textId="688BDAAC" w:rsidR="007538DC" w:rsidRPr="00CF1A49" w:rsidRDefault="00E92C4C" w:rsidP="007538DC">
            <w:pPr>
              <w:contextualSpacing w:val="0"/>
            </w:pPr>
            <w:r w:rsidRPr="00E92C4C">
              <w:t xml:space="preserve">Pursuing a Bachelor of Science in </w:t>
            </w:r>
            <w:r w:rsidR="00DE32E8">
              <w:t>c</w:t>
            </w:r>
            <w:r w:rsidRPr="00E92C4C">
              <w:t xml:space="preserve">omputer </w:t>
            </w:r>
            <w:r w:rsidR="00DE32E8">
              <w:t>s</w:t>
            </w:r>
            <w:r w:rsidRPr="00E92C4C">
              <w:t>cience</w:t>
            </w:r>
            <w:r w:rsidR="007F72D6">
              <w:t xml:space="preserve"> </w:t>
            </w:r>
            <w:r w:rsidR="009D1DDB">
              <w:t>and a minor in German</w:t>
            </w:r>
            <w:r w:rsidR="00DE32E8">
              <w:t xml:space="preserve"> at Michigan State University</w:t>
            </w:r>
            <w:r w:rsidR="009D1DDB">
              <w:t xml:space="preserve">. </w:t>
            </w:r>
            <w:r w:rsidR="00F24CA9">
              <w:t xml:space="preserve">A part of the MSU Honors College with a current </w:t>
            </w:r>
            <w:r>
              <w:t xml:space="preserve">cumulative GPA of </w:t>
            </w:r>
            <w:r w:rsidR="00F24CA9">
              <w:t>3.9</w:t>
            </w:r>
            <w:r w:rsidR="00B11AE6">
              <w:t>5</w:t>
            </w:r>
            <w:r>
              <w:t xml:space="preserve"> after </w:t>
            </w:r>
            <w:r w:rsidR="00B11AE6">
              <w:t>the first semester of senior</w:t>
            </w:r>
            <w:r w:rsidR="00B55D14">
              <w:t xml:space="preserve"> </w:t>
            </w:r>
            <w:r>
              <w:t>year.</w:t>
            </w:r>
            <w:r w:rsidR="009A7B5E">
              <w:t xml:space="preserve"> Recipient of MSU Honors College STATE</w:t>
            </w:r>
            <w:r w:rsidR="00F24CA9">
              <w:t xml:space="preserve"> scholarship.</w:t>
            </w:r>
          </w:p>
        </w:tc>
      </w:tr>
      <w:bookmarkEnd w:id="1"/>
      <w:tr w:rsidR="00F61DF9" w:rsidRPr="00CF1A49" w14:paraId="3C1AEF9C" w14:textId="77777777" w:rsidTr="00E92C4C">
        <w:trPr>
          <w:trHeight w:val="977"/>
        </w:trPr>
        <w:tc>
          <w:tcPr>
            <w:tcW w:w="9522" w:type="dxa"/>
            <w:tcMar>
              <w:top w:w="216" w:type="dxa"/>
            </w:tcMar>
          </w:tcPr>
          <w:p w14:paraId="4CAA4BBE" w14:textId="031B45B2" w:rsidR="00F61DF9" w:rsidRPr="00CF1A49" w:rsidRDefault="00E92C4C" w:rsidP="00F61DF9">
            <w:pPr>
              <w:pStyle w:val="Heading3"/>
              <w:contextualSpacing w:val="0"/>
            </w:pPr>
            <w:r>
              <w:t>June</w:t>
            </w:r>
            <w:r w:rsidR="00F61DF9" w:rsidRPr="00CF1A49">
              <w:t xml:space="preserve"> </w:t>
            </w:r>
            <w:r>
              <w:t>2019</w:t>
            </w:r>
          </w:p>
          <w:p w14:paraId="3C288CEB" w14:textId="61C3A5FB" w:rsidR="00F61DF9" w:rsidRPr="00CF1A49" w:rsidRDefault="00E92C4C" w:rsidP="00F61DF9">
            <w:pPr>
              <w:pStyle w:val="Heading2"/>
              <w:contextualSpacing w:val="0"/>
            </w:pPr>
            <w:r>
              <w:t>High school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Novi high school</w:t>
            </w:r>
          </w:p>
          <w:p w14:paraId="7AB2E57D" w14:textId="6F59F904" w:rsidR="00F61DF9" w:rsidRDefault="00E92C4C" w:rsidP="00F61DF9">
            <w:r>
              <w:t xml:space="preserve">Graduated from Novi High school </w:t>
            </w:r>
            <w:r w:rsidR="009A7B5E">
              <w:t xml:space="preserve">Summa Cum Laude </w:t>
            </w:r>
            <w:r>
              <w:t xml:space="preserve">with </w:t>
            </w:r>
            <w:r w:rsidR="009A7B5E">
              <w:t xml:space="preserve">an </w:t>
            </w:r>
            <w:r>
              <w:t>unweighted GPA of 3.98</w:t>
            </w:r>
            <w:r w:rsidR="00754ACA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98D9BF130779440E91245EAD7E96DB86"/>
        </w:placeholder>
        <w:temporary/>
        <w:showingPlcHdr/>
        <w15:appearance w15:val="hidden"/>
      </w:sdtPr>
      <w:sdtContent>
        <w:p w14:paraId="70670F9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D737D1A" w14:textId="77777777" w:rsidTr="00CF1A49">
        <w:tc>
          <w:tcPr>
            <w:tcW w:w="4675" w:type="dxa"/>
          </w:tcPr>
          <w:p w14:paraId="21966A23" w14:textId="0D21B6E0" w:rsidR="0053217A" w:rsidRDefault="0053217A" w:rsidP="00A43657">
            <w:pPr>
              <w:pStyle w:val="ListBullet"/>
              <w:contextualSpacing w:val="0"/>
            </w:pPr>
            <w:r>
              <w:t>Experience with Java, Python</w:t>
            </w:r>
            <w:r w:rsidR="00F24CA9">
              <w:t>, C</w:t>
            </w:r>
            <w:r>
              <w:t xml:space="preserve"> and C++</w:t>
            </w:r>
          </w:p>
          <w:p w14:paraId="5F2874D1" w14:textId="17573717" w:rsidR="00A43657" w:rsidRPr="006E1507" w:rsidRDefault="0053217A" w:rsidP="0053217A">
            <w:pPr>
              <w:pStyle w:val="ListBullet"/>
              <w:contextualSpacing w:val="0"/>
            </w:pPr>
            <w:r>
              <w:t xml:space="preserve">Experience with </w:t>
            </w:r>
            <w:r w:rsidR="00F24CA9">
              <w:t xml:space="preserve">Linux </w:t>
            </w:r>
            <w:r>
              <w:t>and Bash</w:t>
            </w:r>
          </w:p>
        </w:tc>
        <w:tc>
          <w:tcPr>
            <w:tcW w:w="4675" w:type="dxa"/>
            <w:tcMar>
              <w:left w:w="360" w:type="dxa"/>
            </w:tcMar>
          </w:tcPr>
          <w:p w14:paraId="5FC075F9" w14:textId="77777777" w:rsidR="0053217A" w:rsidRDefault="0053217A" w:rsidP="0053217A">
            <w:pPr>
              <w:pStyle w:val="ListBullet"/>
              <w:contextualSpacing w:val="0"/>
            </w:pPr>
            <w:r>
              <w:t>Experience building apps in Android Studio</w:t>
            </w:r>
          </w:p>
          <w:p w14:paraId="7E819D10" w14:textId="0F3BE07D" w:rsidR="001E3120" w:rsidRPr="006E1507" w:rsidRDefault="0053217A" w:rsidP="0053217A">
            <w:pPr>
              <w:pStyle w:val="ListBullet"/>
              <w:contextualSpacing w:val="0"/>
            </w:pPr>
            <w:r>
              <w:t>Can build, service, and operate 3d printers</w:t>
            </w:r>
          </w:p>
        </w:tc>
      </w:tr>
    </w:tbl>
    <w:sdt>
      <w:sdtPr>
        <w:alias w:val="Activities:"/>
        <w:tag w:val="Activities:"/>
        <w:id w:val="1223332893"/>
        <w:placeholder>
          <w:docPart w:val="228A3720EF354ABB8F25DE39A6200447"/>
        </w:placeholder>
        <w:temporary/>
        <w:showingPlcHdr/>
        <w15:appearance w15:val="hidden"/>
      </w:sdtPr>
      <w:sdtContent>
        <w:p w14:paraId="629325E3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2214E54" w14:textId="65BD8C0E" w:rsidR="00B51D1B" w:rsidRPr="006E1507" w:rsidRDefault="00EB1564" w:rsidP="006E1507">
      <w:r>
        <w:t>I enjoy running</w:t>
      </w:r>
      <w:r w:rsidR="00EB2330">
        <w:t>,</w:t>
      </w:r>
      <w:r>
        <w:t xml:space="preserve"> swimming</w:t>
      </w:r>
      <w:r w:rsidR="00EB2330">
        <w:t xml:space="preserve"> and being active</w:t>
      </w:r>
      <w:r>
        <w:t xml:space="preserve"> in my free time. I take an interest in any electronic</w:t>
      </w:r>
      <w:r w:rsidR="00754ACA">
        <w:t>s</w:t>
      </w:r>
      <w:r>
        <w:t xml:space="preserve"> project </w:t>
      </w:r>
      <w:r w:rsidR="00754ACA">
        <w:t xml:space="preserve">that </w:t>
      </w:r>
      <w:r w:rsidR="00B957E8">
        <w:t xml:space="preserve">I can find </w:t>
      </w:r>
      <w:r>
        <w:t xml:space="preserve">and love to learn everything that I can about </w:t>
      </w:r>
      <w:r w:rsidR="00754ACA">
        <w:t>computers and electronics</w:t>
      </w:r>
      <w:r>
        <w:t>.</w:t>
      </w:r>
      <w:r w:rsidR="00D24557">
        <w:t xml:space="preserve"> I am most proud of my DIY electric longboard</w:t>
      </w:r>
      <w:r w:rsidR="00EB2330">
        <w:t xml:space="preserve">, </w:t>
      </w:r>
      <w:r w:rsidR="00754ACA">
        <w:t>DIY Bluetooth/Airplay speaker</w:t>
      </w:r>
      <w:r w:rsidR="00D24557">
        <w:t xml:space="preserve"> and Raspberry Pi-powered Gameboy.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D2BF" w14:textId="77777777" w:rsidR="00BC5DBD" w:rsidRDefault="00BC5DBD" w:rsidP="0068194B">
      <w:r>
        <w:separator/>
      </w:r>
    </w:p>
    <w:p w14:paraId="3778B73D" w14:textId="77777777" w:rsidR="00BC5DBD" w:rsidRDefault="00BC5DBD"/>
    <w:p w14:paraId="2D1A6E70" w14:textId="77777777" w:rsidR="00BC5DBD" w:rsidRDefault="00BC5DBD"/>
  </w:endnote>
  <w:endnote w:type="continuationSeparator" w:id="0">
    <w:p w14:paraId="552A3B4A" w14:textId="77777777" w:rsidR="00BC5DBD" w:rsidRDefault="00BC5DBD" w:rsidP="0068194B">
      <w:r>
        <w:continuationSeparator/>
      </w:r>
    </w:p>
    <w:p w14:paraId="50316C02" w14:textId="77777777" w:rsidR="00BC5DBD" w:rsidRDefault="00BC5DBD"/>
    <w:p w14:paraId="130978AC" w14:textId="77777777" w:rsidR="00BC5DBD" w:rsidRDefault="00BC5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BB81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4185" w14:textId="77777777" w:rsidR="00BC5DBD" w:rsidRDefault="00BC5DBD" w:rsidP="0068194B">
      <w:r>
        <w:separator/>
      </w:r>
    </w:p>
    <w:p w14:paraId="02667545" w14:textId="77777777" w:rsidR="00BC5DBD" w:rsidRDefault="00BC5DBD"/>
    <w:p w14:paraId="2FAD858D" w14:textId="77777777" w:rsidR="00BC5DBD" w:rsidRDefault="00BC5DBD"/>
  </w:footnote>
  <w:footnote w:type="continuationSeparator" w:id="0">
    <w:p w14:paraId="42D0BBC3" w14:textId="77777777" w:rsidR="00BC5DBD" w:rsidRDefault="00BC5DBD" w:rsidP="0068194B">
      <w:r>
        <w:continuationSeparator/>
      </w:r>
    </w:p>
    <w:p w14:paraId="5CBFF564" w14:textId="77777777" w:rsidR="00BC5DBD" w:rsidRDefault="00BC5DBD"/>
    <w:p w14:paraId="4B35D718" w14:textId="77777777" w:rsidR="00BC5DBD" w:rsidRDefault="00BC5D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BEB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26C99E" wp14:editId="231183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D47A4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0478068">
    <w:abstractNumId w:val="9"/>
  </w:num>
  <w:num w:numId="2" w16cid:durableId="3634198">
    <w:abstractNumId w:val="8"/>
  </w:num>
  <w:num w:numId="3" w16cid:durableId="1893806300">
    <w:abstractNumId w:val="7"/>
  </w:num>
  <w:num w:numId="4" w16cid:durableId="588999658">
    <w:abstractNumId w:val="6"/>
  </w:num>
  <w:num w:numId="5" w16cid:durableId="1633630761">
    <w:abstractNumId w:val="10"/>
  </w:num>
  <w:num w:numId="6" w16cid:durableId="448475636">
    <w:abstractNumId w:val="3"/>
  </w:num>
  <w:num w:numId="7" w16cid:durableId="1758986335">
    <w:abstractNumId w:val="11"/>
  </w:num>
  <w:num w:numId="8" w16cid:durableId="607584762">
    <w:abstractNumId w:val="2"/>
  </w:num>
  <w:num w:numId="9" w16cid:durableId="564683723">
    <w:abstractNumId w:val="12"/>
  </w:num>
  <w:num w:numId="10" w16cid:durableId="51656022">
    <w:abstractNumId w:val="5"/>
  </w:num>
  <w:num w:numId="11" w16cid:durableId="1262446839">
    <w:abstractNumId w:val="4"/>
  </w:num>
  <w:num w:numId="12" w16cid:durableId="2112894863">
    <w:abstractNumId w:val="1"/>
  </w:num>
  <w:num w:numId="13" w16cid:durableId="208024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EC"/>
    <w:rsid w:val="000001EF"/>
    <w:rsid w:val="00007322"/>
    <w:rsid w:val="00007728"/>
    <w:rsid w:val="00022D36"/>
    <w:rsid w:val="00024584"/>
    <w:rsid w:val="00024730"/>
    <w:rsid w:val="00055E95"/>
    <w:rsid w:val="00065BA5"/>
    <w:rsid w:val="0007021F"/>
    <w:rsid w:val="00085448"/>
    <w:rsid w:val="000B2BA5"/>
    <w:rsid w:val="000D79A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DB0"/>
    <w:rsid w:val="001C0E68"/>
    <w:rsid w:val="001C4B6F"/>
    <w:rsid w:val="001C7D7A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5EC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1A97"/>
    <w:rsid w:val="003D380F"/>
    <w:rsid w:val="003E160D"/>
    <w:rsid w:val="003F1763"/>
    <w:rsid w:val="003F1D5F"/>
    <w:rsid w:val="00405128"/>
    <w:rsid w:val="00406CFF"/>
    <w:rsid w:val="00416B25"/>
    <w:rsid w:val="00420592"/>
    <w:rsid w:val="004319E0"/>
    <w:rsid w:val="00437E8C"/>
    <w:rsid w:val="00440225"/>
    <w:rsid w:val="004663D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217A"/>
    <w:rsid w:val="00544252"/>
    <w:rsid w:val="0055113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3E01"/>
    <w:rsid w:val="005F4B91"/>
    <w:rsid w:val="005F55D2"/>
    <w:rsid w:val="00600412"/>
    <w:rsid w:val="0062312F"/>
    <w:rsid w:val="00625F2C"/>
    <w:rsid w:val="006618E9"/>
    <w:rsid w:val="0068194B"/>
    <w:rsid w:val="00692703"/>
    <w:rsid w:val="006A1962"/>
    <w:rsid w:val="006A2CBC"/>
    <w:rsid w:val="006A306D"/>
    <w:rsid w:val="006B5D48"/>
    <w:rsid w:val="006B7D7B"/>
    <w:rsid w:val="006C1A5E"/>
    <w:rsid w:val="006E1507"/>
    <w:rsid w:val="006F4EEF"/>
    <w:rsid w:val="00700BCD"/>
    <w:rsid w:val="00712D8B"/>
    <w:rsid w:val="00713670"/>
    <w:rsid w:val="007273B7"/>
    <w:rsid w:val="00733E0A"/>
    <w:rsid w:val="0074403D"/>
    <w:rsid w:val="00746D44"/>
    <w:rsid w:val="007538DC"/>
    <w:rsid w:val="00754ACA"/>
    <w:rsid w:val="00757803"/>
    <w:rsid w:val="0079206B"/>
    <w:rsid w:val="00796076"/>
    <w:rsid w:val="007C0566"/>
    <w:rsid w:val="007C606B"/>
    <w:rsid w:val="007E6A61"/>
    <w:rsid w:val="007F72D6"/>
    <w:rsid w:val="00801140"/>
    <w:rsid w:val="00803404"/>
    <w:rsid w:val="008144B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4E71"/>
    <w:rsid w:val="00923293"/>
    <w:rsid w:val="0092726B"/>
    <w:rsid w:val="00927418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B5E"/>
    <w:rsid w:val="009C4DFC"/>
    <w:rsid w:val="009D1DDB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1BC1"/>
    <w:rsid w:val="00A34BA2"/>
    <w:rsid w:val="00A36F27"/>
    <w:rsid w:val="00A42E32"/>
    <w:rsid w:val="00A43657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AE6"/>
    <w:rsid w:val="00B236F1"/>
    <w:rsid w:val="00B50F99"/>
    <w:rsid w:val="00B51D1B"/>
    <w:rsid w:val="00B540F4"/>
    <w:rsid w:val="00B55D14"/>
    <w:rsid w:val="00B60FD0"/>
    <w:rsid w:val="00B622DF"/>
    <w:rsid w:val="00B6332A"/>
    <w:rsid w:val="00B81760"/>
    <w:rsid w:val="00B8494C"/>
    <w:rsid w:val="00B957E8"/>
    <w:rsid w:val="00BA1546"/>
    <w:rsid w:val="00BB4E51"/>
    <w:rsid w:val="00BC5DBD"/>
    <w:rsid w:val="00BD431F"/>
    <w:rsid w:val="00BE423E"/>
    <w:rsid w:val="00BF61AC"/>
    <w:rsid w:val="00C47FA6"/>
    <w:rsid w:val="00C57FC6"/>
    <w:rsid w:val="00C66A7D"/>
    <w:rsid w:val="00C779DA"/>
    <w:rsid w:val="00C814F7"/>
    <w:rsid w:val="00C834AD"/>
    <w:rsid w:val="00CA4B4D"/>
    <w:rsid w:val="00CB35C3"/>
    <w:rsid w:val="00CD323D"/>
    <w:rsid w:val="00CE4030"/>
    <w:rsid w:val="00CE64B3"/>
    <w:rsid w:val="00CF1A49"/>
    <w:rsid w:val="00D0630C"/>
    <w:rsid w:val="00D243A9"/>
    <w:rsid w:val="00D24557"/>
    <w:rsid w:val="00D305E5"/>
    <w:rsid w:val="00D37CD3"/>
    <w:rsid w:val="00D506AE"/>
    <w:rsid w:val="00D6131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2E8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2C4C"/>
    <w:rsid w:val="00E9528E"/>
    <w:rsid w:val="00EA5099"/>
    <w:rsid w:val="00EB1564"/>
    <w:rsid w:val="00EB2330"/>
    <w:rsid w:val="00EC1351"/>
    <w:rsid w:val="00EC4CBF"/>
    <w:rsid w:val="00EE2CA8"/>
    <w:rsid w:val="00EF17E8"/>
    <w:rsid w:val="00EF51D9"/>
    <w:rsid w:val="00F130DD"/>
    <w:rsid w:val="00F24884"/>
    <w:rsid w:val="00F24CA9"/>
    <w:rsid w:val="00F476C4"/>
    <w:rsid w:val="00F47725"/>
    <w:rsid w:val="00F5603B"/>
    <w:rsid w:val="00F61DF9"/>
    <w:rsid w:val="00F81960"/>
    <w:rsid w:val="00F8769D"/>
    <w:rsid w:val="00F92620"/>
    <w:rsid w:val="00F9350C"/>
    <w:rsid w:val="00F94EB5"/>
    <w:rsid w:val="00F9624D"/>
    <w:rsid w:val="00FB31C1"/>
    <w:rsid w:val="00FB4E87"/>
    <w:rsid w:val="00FB58F2"/>
    <w:rsid w:val="00FC0E1B"/>
    <w:rsid w:val="00FC6AEA"/>
    <w:rsid w:val="00FD3D13"/>
    <w:rsid w:val="00FE55A2"/>
    <w:rsid w:val="00FE59AB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FC7E7"/>
  <w15:chartTrackingRefBased/>
  <w15:docId w15:val="{25AA9655-BC38-4FCE-804E-82690E27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2315E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4815D54CD54DFF927EA7D67693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3111A-86CF-4778-A43D-3F8445EA15C7}"/>
      </w:docPartPr>
      <w:docPartBody>
        <w:p w:rsidR="00A672D8" w:rsidRDefault="004222E1">
          <w:pPr>
            <w:pStyle w:val="2B4815D54CD54DFF927EA7D676936D15"/>
          </w:pPr>
          <w:r w:rsidRPr="00CF1A49">
            <w:t>Experience</w:t>
          </w:r>
        </w:p>
      </w:docPartBody>
    </w:docPart>
    <w:docPart>
      <w:docPartPr>
        <w:name w:val="3D4D2482C2CF439A8ED7BB719193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C6BC3-DAFA-4738-94B3-6C64E6D50FE2}"/>
      </w:docPartPr>
      <w:docPartBody>
        <w:p w:rsidR="00A672D8" w:rsidRDefault="004222E1">
          <w:pPr>
            <w:pStyle w:val="3D4D2482C2CF439A8ED7BB719193B818"/>
          </w:pPr>
          <w:r w:rsidRPr="00CF1A49">
            <w:t>Education</w:t>
          </w:r>
        </w:p>
      </w:docPartBody>
    </w:docPart>
    <w:docPart>
      <w:docPartPr>
        <w:name w:val="98D9BF130779440E91245EAD7E96D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24260-94E9-4036-996C-3BE735B8EA4F}"/>
      </w:docPartPr>
      <w:docPartBody>
        <w:p w:rsidR="00A672D8" w:rsidRDefault="004222E1">
          <w:pPr>
            <w:pStyle w:val="98D9BF130779440E91245EAD7E96DB86"/>
          </w:pPr>
          <w:r w:rsidRPr="00CF1A49">
            <w:t>Skills</w:t>
          </w:r>
        </w:p>
      </w:docPartBody>
    </w:docPart>
    <w:docPart>
      <w:docPartPr>
        <w:name w:val="228A3720EF354ABB8F25DE39A6200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EF91-8178-4235-BCCE-ABCAA9D605DE}"/>
      </w:docPartPr>
      <w:docPartBody>
        <w:p w:rsidR="00A672D8" w:rsidRDefault="004222E1">
          <w:pPr>
            <w:pStyle w:val="228A3720EF354ABB8F25DE39A6200447"/>
          </w:pPr>
          <w:r w:rsidRPr="00CF1A49">
            <w:t>Activities</w:t>
          </w:r>
        </w:p>
      </w:docPartBody>
    </w:docPart>
    <w:docPart>
      <w:docPartPr>
        <w:name w:val="A5C491F675194AB7A92F4B21B90B1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962E-265A-4921-854E-569CF043A4A1}"/>
      </w:docPartPr>
      <w:docPartBody>
        <w:p w:rsidR="00A672D8" w:rsidRDefault="008A6D8D" w:rsidP="008A6D8D">
          <w:pPr>
            <w:pStyle w:val="A5C491F675194AB7A92F4B21B90B195B"/>
          </w:pPr>
          <w:r w:rsidRPr="00CF1A49">
            <w:t>·</w:t>
          </w:r>
        </w:p>
      </w:docPartBody>
    </w:docPart>
    <w:docPart>
      <w:docPartPr>
        <w:name w:val="B87ECAD652044EECB14133FFFE7B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64A6-44A0-40C4-ABC5-BB7031C7C947}"/>
      </w:docPartPr>
      <w:docPartBody>
        <w:p w:rsidR="00A672D8" w:rsidRDefault="008A6D8D" w:rsidP="008A6D8D">
          <w:pPr>
            <w:pStyle w:val="B87ECAD652044EECB14133FFFE7B320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8D"/>
    <w:rsid w:val="00145393"/>
    <w:rsid w:val="00405862"/>
    <w:rsid w:val="004222E1"/>
    <w:rsid w:val="005969C3"/>
    <w:rsid w:val="0066284A"/>
    <w:rsid w:val="00676D41"/>
    <w:rsid w:val="006F4253"/>
    <w:rsid w:val="008A6D8D"/>
    <w:rsid w:val="00A672D8"/>
    <w:rsid w:val="00E253A9"/>
    <w:rsid w:val="00F1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B4815D54CD54DFF927EA7D676936D15">
    <w:name w:val="2B4815D54CD54DFF927EA7D676936D15"/>
  </w:style>
  <w:style w:type="character" w:styleId="SubtleReference">
    <w:name w:val="Subtle Reference"/>
    <w:basedOn w:val="DefaultParagraphFont"/>
    <w:uiPriority w:val="10"/>
    <w:qFormat/>
    <w:rsid w:val="008A6D8D"/>
    <w:rPr>
      <w:b/>
      <w:caps w:val="0"/>
      <w:smallCaps/>
      <w:color w:val="595959" w:themeColor="text1" w:themeTint="A6"/>
    </w:rPr>
  </w:style>
  <w:style w:type="paragraph" w:customStyle="1" w:styleId="3D4D2482C2CF439A8ED7BB719193B818">
    <w:name w:val="3D4D2482C2CF439A8ED7BB719193B818"/>
  </w:style>
  <w:style w:type="paragraph" w:customStyle="1" w:styleId="98D9BF130779440E91245EAD7E96DB86">
    <w:name w:val="98D9BF130779440E91245EAD7E96DB86"/>
  </w:style>
  <w:style w:type="paragraph" w:customStyle="1" w:styleId="228A3720EF354ABB8F25DE39A6200447">
    <w:name w:val="228A3720EF354ABB8F25DE39A6200447"/>
  </w:style>
  <w:style w:type="paragraph" w:customStyle="1" w:styleId="A5C491F675194AB7A92F4B21B90B195B">
    <w:name w:val="A5C491F675194AB7A92F4B21B90B195B"/>
    <w:rsid w:val="008A6D8D"/>
  </w:style>
  <w:style w:type="paragraph" w:customStyle="1" w:styleId="B87ECAD652044EECB14133FFFE7B3203">
    <w:name w:val="B87ECAD652044EECB14133FFFE7B3203"/>
    <w:rsid w:val="008A6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A237-03B8-4888-89D0-779D6E0D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Harrell</dc:creator>
  <cp:keywords/>
  <dc:description/>
  <cp:lastModifiedBy>Preston Harrell</cp:lastModifiedBy>
  <cp:revision>8</cp:revision>
  <dcterms:created xsi:type="dcterms:W3CDTF">2021-09-22T04:00:00Z</dcterms:created>
  <dcterms:modified xsi:type="dcterms:W3CDTF">2023-03-13T20:20:00Z</dcterms:modified>
  <cp:category/>
</cp:coreProperties>
</file>